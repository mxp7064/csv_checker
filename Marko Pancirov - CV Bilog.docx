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2A" w:rsidRPr="007647BF" w:rsidRDefault="004C2247" w:rsidP="00293282">
      <w:pPr>
        <w:pStyle w:val="Title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alias w:val="Enter Your Name:"/>
          <w:tag w:val="Enter Your Name:"/>
          <w:id w:val="65386479"/>
          <w:placeholder>
            <w:docPart w:val="E18B563102DC4A68A7DCAFCE80346A8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652F2A" w:rsidRPr="007647BF">
            <w:rPr>
              <w:rFonts w:asciiTheme="minorHAnsi" w:hAnsiTheme="minorHAnsi"/>
            </w:rPr>
            <w:t>Marko Pancirov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7647BF" w:rsidTr="001E7033">
        <w:tc>
          <w:tcPr>
            <w:tcW w:w="1915" w:type="dxa"/>
          </w:tcPr>
          <w:p w:rsidR="009B4D16" w:rsidRPr="007647BF" w:rsidRDefault="0063640E" w:rsidP="004D2DFB">
            <w:pPr>
              <w:pStyle w:val="Heading1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Summary</w:t>
            </w:r>
          </w:p>
        </w:tc>
        <w:tc>
          <w:tcPr>
            <w:tcW w:w="7830" w:type="dxa"/>
            <w:tcMar>
              <w:left w:w="274" w:type="dxa"/>
            </w:tcMar>
          </w:tcPr>
          <w:p w:rsidR="009B4D16" w:rsidRPr="007647BF" w:rsidRDefault="004D2DFB" w:rsidP="0063640E">
            <w:bookmarkStart w:id="0" w:name="_GoBack"/>
            <w:r w:rsidRPr="007647BF">
              <w:t xml:space="preserve">I am a passionate software developer always open to learning new things and looking for new challenges and opportunities. </w:t>
            </w:r>
            <w:r w:rsidR="00652F2A" w:rsidRPr="007647BF">
              <w:t xml:space="preserve">I have some work experience and </w:t>
            </w:r>
            <w:r w:rsidRPr="007647BF">
              <w:t>I would like to further develop my skills as a full stack developer and gain new work experiences.</w:t>
            </w:r>
            <w:bookmarkEnd w:id="0"/>
            <w:r w:rsidRPr="007647BF">
              <w:t xml:space="preserve"> I am </w:t>
            </w:r>
            <w:r w:rsidR="0063640E" w:rsidRPr="007647BF">
              <w:t>currently living in Dubrovnik but I will soon move to Zagreb (10/15/2018 at the latest) so I am looking for a job position in Zagreb.</w:t>
            </w:r>
          </w:p>
        </w:tc>
      </w:tr>
      <w:tr w:rsidR="00B211BA" w:rsidRPr="007647BF" w:rsidTr="001E7033">
        <w:tc>
          <w:tcPr>
            <w:tcW w:w="1915" w:type="dxa"/>
          </w:tcPr>
          <w:p w:rsidR="00B211BA" w:rsidRPr="007647BF" w:rsidRDefault="00B211BA" w:rsidP="00B211BA">
            <w:pPr>
              <w:pStyle w:val="Heading1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GENERAL SKILLS</w:t>
            </w:r>
          </w:p>
        </w:tc>
        <w:tc>
          <w:tcPr>
            <w:tcW w:w="7830" w:type="dxa"/>
            <w:tcMar>
              <w:left w:w="274" w:type="dxa"/>
            </w:tcMar>
          </w:tcPr>
          <w:p w:rsidR="00B211BA" w:rsidRPr="007647BF" w:rsidRDefault="00B211BA" w:rsidP="0063640E">
            <w:pPr>
              <w:pStyle w:val="ListBullet"/>
            </w:pPr>
            <w:r w:rsidRPr="007647BF">
              <w:t xml:space="preserve">English </w:t>
            </w:r>
          </w:p>
          <w:p w:rsidR="006C4FD1" w:rsidRPr="007647BF" w:rsidRDefault="00B211BA" w:rsidP="006C4FD1">
            <w:pPr>
              <w:pStyle w:val="ListBullet"/>
            </w:pPr>
            <w:r w:rsidRPr="007647BF">
              <w:t>Microsoft Office</w:t>
            </w:r>
          </w:p>
        </w:tc>
      </w:tr>
      <w:tr w:rsidR="009B4D16" w:rsidRPr="007647BF" w:rsidTr="001E7033">
        <w:tc>
          <w:tcPr>
            <w:tcW w:w="1915" w:type="dxa"/>
          </w:tcPr>
          <w:p w:rsidR="009B4D16" w:rsidRPr="007647BF" w:rsidRDefault="00B211BA" w:rsidP="00652F2A">
            <w:pPr>
              <w:pStyle w:val="Heading1"/>
              <w:spacing w:line="600" w:lineRule="auto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PRIMARY SKILLS</w:t>
            </w:r>
          </w:p>
        </w:tc>
        <w:tc>
          <w:tcPr>
            <w:tcW w:w="7830" w:type="dxa"/>
            <w:tcMar>
              <w:left w:w="274" w:type="dxa"/>
            </w:tcMar>
          </w:tcPr>
          <w:p w:rsidR="009B4D16" w:rsidRPr="007647BF" w:rsidRDefault="00B211BA" w:rsidP="007E59B8">
            <w:pPr>
              <w:pStyle w:val="ListBullet"/>
            </w:pPr>
            <w:r w:rsidRPr="007647BF">
              <w:t>HTML</w:t>
            </w:r>
          </w:p>
          <w:p w:rsidR="007E59B8" w:rsidRPr="007647BF" w:rsidRDefault="00B211BA" w:rsidP="00B211BA">
            <w:pPr>
              <w:pStyle w:val="ListBullet"/>
            </w:pPr>
            <w:r w:rsidRPr="007647BF">
              <w:t>CSS</w:t>
            </w:r>
          </w:p>
          <w:p w:rsidR="007E59B8" w:rsidRPr="007647BF" w:rsidRDefault="00B211BA" w:rsidP="00B211BA">
            <w:pPr>
              <w:pStyle w:val="ListBullet"/>
            </w:pPr>
            <w:r w:rsidRPr="007647BF">
              <w:t>JavaScript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jQuery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Bootstrap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AngularJS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MySQL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PHP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WordPress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Java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Android</w:t>
            </w:r>
          </w:p>
          <w:p w:rsidR="006C4FD1" w:rsidRPr="007647BF" w:rsidRDefault="006C4FD1" w:rsidP="00B211BA">
            <w:pPr>
              <w:pStyle w:val="ListBullet"/>
            </w:pPr>
            <w:r w:rsidRPr="007647BF">
              <w:t>Android Studio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Git</w:t>
            </w:r>
          </w:p>
          <w:p w:rsidR="006C4FD1" w:rsidRPr="007647BF" w:rsidRDefault="006C4FD1" w:rsidP="00B211BA">
            <w:pPr>
              <w:pStyle w:val="ListBullet"/>
            </w:pPr>
            <w:r w:rsidRPr="007647BF">
              <w:t>HTTP</w:t>
            </w:r>
          </w:p>
          <w:p w:rsidR="006C4FD1" w:rsidRPr="007647BF" w:rsidRDefault="006C4FD1" w:rsidP="00B211BA">
            <w:pPr>
              <w:pStyle w:val="ListBullet"/>
            </w:pPr>
            <w:r w:rsidRPr="007647BF">
              <w:t>JSON</w:t>
            </w:r>
          </w:p>
          <w:p w:rsidR="006C4FD1" w:rsidRPr="007647BF" w:rsidRDefault="006C4FD1" w:rsidP="00B211BA">
            <w:pPr>
              <w:pStyle w:val="ListBullet"/>
            </w:pPr>
            <w:r w:rsidRPr="007647BF">
              <w:t>XML</w:t>
            </w:r>
          </w:p>
        </w:tc>
      </w:tr>
      <w:tr w:rsidR="00B211BA" w:rsidRPr="007647BF" w:rsidTr="001E7033">
        <w:tc>
          <w:tcPr>
            <w:tcW w:w="1915" w:type="dxa"/>
          </w:tcPr>
          <w:p w:rsidR="00B211BA" w:rsidRPr="007647BF" w:rsidRDefault="00B211BA" w:rsidP="00B211BA">
            <w:pPr>
              <w:pStyle w:val="Heading1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I ALSO HAVE SOME EXPERIENCE IN</w:t>
            </w:r>
          </w:p>
        </w:tc>
        <w:tc>
          <w:tcPr>
            <w:tcW w:w="7830" w:type="dxa"/>
            <w:tcMar>
              <w:left w:w="274" w:type="dxa"/>
            </w:tcMar>
          </w:tcPr>
          <w:p w:rsidR="00B211BA" w:rsidRPr="007647BF" w:rsidRDefault="00B211BA" w:rsidP="00B211BA">
            <w:pPr>
              <w:pStyle w:val="ListBullet"/>
            </w:pPr>
            <w:r w:rsidRPr="007647BF">
              <w:t>C#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Windows Forms</w:t>
            </w:r>
          </w:p>
          <w:p w:rsidR="006C4FD1" w:rsidRPr="007647BF" w:rsidRDefault="006C4FD1" w:rsidP="00B211BA">
            <w:pPr>
              <w:pStyle w:val="ListBullet"/>
            </w:pPr>
            <w:r w:rsidRPr="007647BF">
              <w:t>Visual Studio</w:t>
            </w:r>
          </w:p>
          <w:p w:rsidR="006C4FD1" w:rsidRPr="007647BF" w:rsidRDefault="006C4FD1" w:rsidP="00B211BA">
            <w:pPr>
              <w:pStyle w:val="ListBullet"/>
            </w:pPr>
            <w:r w:rsidRPr="007647BF">
              <w:t>Entity Framework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Angular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MongoDB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Node.js/Express.js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Unity</w:t>
            </w:r>
          </w:p>
          <w:p w:rsidR="00B211BA" w:rsidRPr="007647BF" w:rsidRDefault="00B211BA" w:rsidP="00B211BA">
            <w:pPr>
              <w:pStyle w:val="ListBullet"/>
            </w:pPr>
            <w:r w:rsidRPr="007647BF">
              <w:t>Xamarin</w:t>
            </w:r>
          </w:p>
          <w:p w:rsidR="006C4FD1" w:rsidRPr="007647BF" w:rsidRDefault="00B211BA" w:rsidP="00652F2A">
            <w:pPr>
              <w:pStyle w:val="ListBullet"/>
            </w:pPr>
            <w:r w:rsidRPr="007647BF">
              <w:t>Sass</w:t>
            </w:r>
          </w:p>
        </w:tc>
      </w:tr>
      <w:tr w:rsidR="009B4D16" w:rsidRPr="007647BF" w:rsidTr="001E7033">
        <w:tc>
          <w:tcPr>
            <w:tcW w:w="1915" w:type="dxa"/>
          </w:tcPr>
          <w:p w:rsidR="009B4D16" w:rsidRPr="007647BF" w:rsidRDefault="0063640E" w:rsidP="00C70F03">
            <w:pPr>
              <w:pStyle w:val="Heading1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lastRenderedPageBreak/>
              <w:t>Work Experience</w:t>
            </w:r>
          </w:p>
        </w:tc>
        <w:tc>
          <w:tcPr>
            <w:tcW w:w="7830" w:type="dxa"/>
            <w:tcMar>
              <w:left w:w="274" w:type="dxa"/>
            </w:tcMar>
          </w:tcPr>
          <w:p w:rsidR="0063640E" w:rsidRPr="007647BF" w:rsidRDefault="0063640E" w:rsidP="00293282">
            <w:pPr>
              <w:pStyle w:val="Heading3"/>
              <w:rPr>
                <w:rFonts w:asciiTheme="minorHAnsi" w:hAnsiTheme="minorHAnsi"/>
                <w:b/>
                <w:caps/>
                <w:color w:val="404040" w:themeColor="text1" w:themeTint="BF"/>
              </w:rPr>
            </w:pPr>
            <w:r w:rsidRPr="007647BF">
              <w:rPr>
                <w:rFonts w:asciiTheme="minorHAnsi" w:hAnsiTheme="minorHAnsi"/>
                <w:b/>
                <w:caps/>
                <w:color w:val="404040" w:themeColor="text1" w:themeTint="BF"/>
              </w:rPr>
              <w:t xml:space="preserve">Dubrovnik Symphony Orchestra </w:t>
            </w:r>
          </w:p>
          <w:p w:rsidR="0063640E" w:rsidRPr="007647BF" w:rsidRDefault="0063640E" w:rsidP="0063640E">
            <w:pPr>
              <w:pStyle w:val="Heading3"/>
              <w:rPr>
                <w:rFonts w:asciiTheme="minorHAnsi" w:hAnsiTheme="minorHAnsi"/>
              </w:rPr>
            </w:pPr>
          </w:p>
          <w:p w:rsidR="007E59B8" w:rsidRPr="007647BF" w:rsidRDefault="0063640E" w:rsidP="0063640E">
            <w:pPr>
              <w:pStyle w:val="Heading3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2008 – 2011, position: Percussionist</w:t>
            </w:r>
          </w:p>
          <w:p w:rsidR="0063640E" w:rsidRPr="007647BF" w:rsidRDefault="0063640E" w:rsidP="0063640E"/>
          <w:p w:rsidR="003F47D0" w:rsidRPr="007647BF" w:rsidRDefault="0063640E" w:rsidP="007E3DA2">
            <w:pPr>
              <w:pStyle w:val="Heading2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Pixel Design</w:t>
            </w:r>
          </w:p>
          <w:p w:rsidR="0063640E" w:rsidRPr="007647BF" w:rsidRDefault="0063640E" w:rsidP="0063640E">
            <w:pPr>
              <w:pStyle w:val="Heading3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Summer of 2016 and 2017 - RIT Co-op, position: Programmer</w:t>
            </w:r>
          </w:p>
          <w:p w:rsidR="0063640E" w:rsidRPr="007647BF" w:rsidRDefault="0063640E" w:rsidP="0063640E">
            <w:pPr>
              <w:pStyle w:val="Heading3"/>
              <w:rPr>
                <w:rFonts w:asciiTheme="minorHAnsi" w:hAnsiTheme="minorHAnsi"/>
              </w:rPr>
            </w:pPr>
          </w:p>
          <w:p w:rsidR="003F47D0" w:rsidRPr="007647BF" w:rsidRDefault="0063640E" w:rsidP="0063640E">
            <w:pPr>
              <w:pStyle w:val="Heading3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 xml:space="preserve">Description: </w:t>
            </w:r>
            <w:r w:rsidR="006D1438" w:rsidRPr="007647BF">
              <w:rPr>
                <w:rFonts w:asciiTheme="minorHAnsi" w:hAnsiTheme="minorHAnsi"/>
              </w:rPr>
              <w:t>WordPress</w:t>
            </w:r>
            <w:r w:rsidRPr="007647BF">
              <w:rPr>
                <w:rFonts w:asciiTheme="minorHAnsi" w:hAnsiTheme="minorHAnsi"/>
              </w:rPr>
              <w:t>, game development (Unity)</w:t>
            </w:r>
          </w:p>
          <w:p w:rsidR="0063640E" w:rsidRPr="007647BF" w:rsidRDefault="0063640E" w:rsidP="0063640E"/>
          <w:p w:rsidR="0063640E" w:rsidRPr="007647BF" w:rsidRDefault="0063640E" w:rsidP="00293282">
            <w:pPr>
              <w:pStyle w:val="Heading3"/>
              <w:rPr>
                <w:rFonts w:asciiTheme="minorHAnsi" w:hAnsiTheme="minorHAnsi"/>
                <w:b/>
                <w:caps/>
                <w:color w:val="404040" w:themeColor="text1" w:themeTint="BF"/>
              </w:rPr>
            </w:pPr>
            <w:r w:rsidRPr="007647BF">
              <w:rPr>
                <w:rFonts w:asciiTheme="minorHAnsi" w:hAnsiTheme="minorHAnsi"/>
                <w:b/>
                <w:caps/>
                <w:color w:val="404040" w:themeColor="text1" w:themeTint="BF"/>
              </w:rPr>
              <w:t xml:space="preserve">NM Solutions </w:t>
            </w:r>
          </w:p>
          <w:p w:rsidR="0063640E" w:rsidRPr="007647BF" w:rsidRDefault="0063640E" w:rsidP="00293282">
            <w:pPr>
              <w:pStyle w:val="Heading3"/>
              <w:rPr>
                <w:rFonts w:asciiTheme="minorHAnsi" w:hAnsiTheme="minorHAnsi"/>
                <w:b/>
                <w:caps/>
                <w:color w:val="404040" w:themeColor="text1" w:themeTint="BF"/>
              </w:rPr>
            </w:pPr>
          </w:p>
          <w:p w:rsidR="0063640E" w:rsidRPr="007647BF" w:rsidRDefault="0063640E" w:rsidP="0063640E">
            <w:pPr>
              <w:pStyle w:val="Heading3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05/2018 - current, position: Programmer</w:t>
            </w:r>
          </w:p>
          <w:p w:rsidR="0063640E" w:rsidRPr="007647BF" w:rsidRDefault="0063640E" w:rsidP="0063640E">
            <w:pPr>
              <w:pStyle w:val="Heading3"/>
              <w:rPr>
                <w:rFonts w:asciiTheme="minorHAnsi" w:hAnsiTheme="minorHAnsi"/>
              </w:rPr>
            </w:pPr>
          </w:p>
          <w:p w:rsidR="0063640E" w:rsidRPr="007647BF" w:rsidRDefault="0063640E" w:rsidP="00652F2A">
            <w:pPr>
              <w:spacing w:line="360" w:lineRule="auto"/>
            </w:pPr>
            <w:r w:rsidRPr="007647BF">
              <w:t>Description: booking systems development (PHP, MySQL, HTML, CSS, JavaScript), mobile application development (Android)</w:t>
            </w:r>
          </w:p>
        </w:tc>
      </w:tr>
      <w:tr w:rsidR="009B4D16" w:rsidRPr="007647BF" w:rsidTr="001E7033">
        <w:tc>
          <w:tcPr>
            <w:tcW w:w="1915" w:type="dxa"/>
          </w:tcPr>
          <w:p w:rsidR="009B4D16" w:rsidRPr="007647BF" w:rsidRDefault="004C2247" w:rsidP="00C70F03">
            <w:pPr>
              <w:pStyle w:val="Heading1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Education:"/>
                <w:tag w:val="Education:"/>
                <w:id w:val="-1343390206"/>
                <w:placeholder>
                  <w:docPart w:val="F4DB3E29956B479EADBABF5E8E5BB310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7647BF">
                  <w:rPr>
                    <w:rFonts w:asciiTheme="minorHAnsi" w:hAnsiTheme="minorHAnsi"/>
                  </w:rPr>
                  <w:t>Education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:rsidR="009B4D16" w:rsidRPr="007647BF" w:rsidRDefault="004D2DFB" w:rsidP="00BD6544">
            <w:pPr>
              <w:pStyle w:val="Heading2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Dubrovnik Gymnasium</w:t>
            </w:r>
          </w:p>
          <w:p w:rsidR="00EF29EF" w:rsidRPr="007647BF" w:rsidRDefault="004D2DFB" w:rsidP="00EF29EF">
            <w:pPr>
              <w:spacing w:line="480" w:lineRule="auto"/>
            </w:pPr>
            <w:r w:rsidRPr="007647BF">
              <w:t>Mathematics, physics and computer science orientation</w:t>
            </w:r>
          </w:p>
          <w:p w:rsidR="004D2DFB" w:rsidRPr="007647BF" w:rsidRDefault="004D2DFB" w:rsidP="004D2DFB">
            <w:pPr>
              <w:pStyle w:val="Heading2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Umjetnička škola Luke Sorkočevića</w:t>
            </w:r>
          </w:p>
          <w:p w:rsidR="004D2DFB" w:rsidRPr="007647BF" w:rsidRDefault="004D2DFB" w:rsidP="00EF29EF">
            <w:pPr>
              <w:spacing w:line="480" w:lineRule="auto"/>
            </w:pPr>
            <w:r w:rsidRPr="007647BF">
              <w:t>Music high school – instrument</w:t>
            </w:r>
            <w:r w:rsidR="00652F2A" w:rsidRPr="007647BF">
              <w:t>s</w:t>
            </w:r>
            <w:r w:rsidRPr="007647BF">
              <w:t>: percussions and piano</w:t>
            </w:r>
          </w:p>
          <w:p w:rsidR="004D2DFB" w:rsidRPr="007647BF" w:rsidRDefault="004D2DFB" w:rsidP="004D2DFB">
            <w:pPr>
              <w:pStyle w:val="Heading2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Rochester Institute of Technology Croatia</w:t>
            </w:r>
          </w:p>
          <w:p w:rsidR="004D2DFB" w:rsidRPr="007647BF" w:rsidRDefault="00652F2A" w:rsidP="003F47D0">
            <w:r w:rsidRPr="007647BF">
              <w:t>Graduated in Information Technology Major (cum laude)</w:t>
            </w:r>
          </w:p>
        </w:tc>
      </w:tr>
      <w:tr w:rsidR="00DF1643" w:rsidRPr="007647BF" w:rsidTr="001E7033">
        <w:tc>
          <w:tcPr>
            <w:tcW w:w="1915" w:type="dxa"/>
          </w:tcPr>
          <w:p w:rsidR="00DF1643" w:rsidRPr="007647BF" w:rsidRDefault="00DF1643" w:rsidP="00C70F03">
            <w:pPr>
              <w:pStyle w:val="Heading1"/>
              <w:rPr>
                <w:rFonts w:asciiTheme="minorHAnsi" w:hAnsiTheme="minorHAnsi"/>
              </w:rPr>
            </w:pPr>
            <w:r w:rsidRPr="007647BF">
              <w:rPr>
                <w:rFonts w:asciiTheme="minorHAnsi" w:hAnsiTheme="minorHAnsi"/>
              </w:rPr>
              <w:t>PORTFOLIO</w:t>
            </w:r>
          </w:p>
        </w:tc>
        <w:tc>
          <w:tcPr>
            <w:tcW w:w="7830" w:type="dxa"/>
            <w:tcMar>
              <w:left w:w="274" w:type="dxa"/>
            </w:tcMar>
          </w:tcPr>
          <w:p w:rsidR="0089697F" w:rsidRPr="007647BF" w:rsidRDefault="0089697F" w:rsidP="00DF1643">
            <w:r w:rsidRPr="007647BF">
              <w:t>Note: Some of the projects are my old work from a few years ago</w:t>
            </w:r>
          </w:p>
          <w:p w:rsidR="00DF1643" w:rsidRPr="007647BF" w:rsidRDefault="00DF1643" w:rsidP="00DF1643">
            <w:r w:rsidRPr="007647BF">
              <w:t>There are 3 projects on my GitHub (2 of them deployed on Heroku)</w:t>
            </w:r>
          </w:p>
          <w:p w:rsidR="00DF1643" w:rsidRPr="007647BF" w:rsidRDefault="004C2247" w:rsidP="00DF1643">
            <w:hyperlink r:id="rId8" w:history="1">
              <w:r w:rsidR="00DF1643" w:rsidRPr="007647BF">
                <w:rPr>
                  <w:rStyle w:val="Hyperlink"/>
                </w:rPr>
                <w:t>https://github.com/mxp7064</w:t>
              </w:r>
            </w:hyperlink>
          </w:p>
          <w:p w:rsidR="00DF1643" w:rsidRPr="007647BF" w:rsidRDefault="00DF1643" w:rsidP="00DF1643">
            <w:r w:rsidRPr="007647BF">
              <w:t>WordPress custom themes that I developed</w:t>
            </w:r>
            <w:r w:rsidR="006D1438" w:rsidRPr="007647BF">
              <w:t xml:space="preserve"> for Pixel Design</w:t>
            </w:r>
            <w:r w:rsidRPr="007647BF">
              <w:t>:</w:t>
            </w:r>
          </w:p>
          <w:p w:rsidR="00DF1643" w:rsidRPr="007647BF" w:rsidRDefault="004C2247" w:rsidP="00DF1643">
            <w:hyperlink r:id="rId9" w:history="1">
              <w:r w:rsidR="0089697F" w:rsidRPr="007647BF">
                <w:rPr>
                  <w:rStyle w:val="Hyperlink"/>
                </w:rPr>
                <w:t>http://balunidu.com/</w:t>
              </w:r>
            </w:hyperlink>
          </w:p>
          <w:p w:rsidR="0089697F" w:rsidRPr="007647BF" w:rsidRDefault="004C2247" w:rsidP="00DF1643">
            <w:hyperlink r:id="rId10" w:history="1">
              <w:r w:rsidR="0089697F" w:rsidRPr="007647BF">
                <w:rPr>
                  <w:rStyle w:val="Hyperlink"/>
                </w:rPr>
                <w:t>http://www.agentura.hr/</w:t>
              </w:r>
            </w:hyperlink>
          </w:p>
          <w:p w:rsidR="0089697F" w:rsidRPr="007647BF" w:rsidRDefault="004C2247" w:rsidP="00DF1643">
            <w:hyperlink r:id="rId11" w:history="1">
              <w:r w:rsidR="0089697F" w:rsidRPr="007647BF">
                <w:rPr>
                  <w:rStyle w:val="Hyperlink"/>
                </w:rPr>
                <w:t>http://tourismandstrategy.com/hr/</w:t>
              </w:r>
            </w:hyperlink>
          </w:p>
          <w:p w:rsidR="0089697F" w:rsidRPr="007647BF" w:rsidRDefault="00DC54F6" w:rsidP="0089697F">
            <w:r w:rsidRPr="007647BF">
              <w:t>Currently I am</w:t>
            </w:r>
            <w:r w:rsidR="0089697F" w:rsidRPr="007647BF">
              <w:t xml:space="preserve"> working on an Android app called EZ-Booker Mobile </w:t>
            </w:r>
            <w:r w:rsidRPr="007647BF">
              <w:t xml:space="preserve">by NM Solutions. App is a part of a complex </w:t>
            </w:r>
            <w:r w:rsidR="00A45F70" w:rsidRPr="007647BF">
              <w:t xml:space="preserve">tour </w:t>
            </w:r>
            <w:r w:rsidR="00EF29EF">
              <w:t>booking system and</w:t>
            </w:r>
            <w:r w:rsidRPr="007647BF">
              <w:t xml:space="preserve"> </w:t>
            </w:r>
            <w:r w:rsidR="0089697F" w:rsidRPr="007647BF">
              <w:t>is still in developmen</w:t>
            </w:r>
            <w:r w:rsidRPr="007647BF">
              <w:t xml:space="preserve">t. </w:t>
            </w:r>
            <w:r w:rsidR="00F14C2C">
              <w:t xml:space="preserve">I can send you a few screenshots if you want. Here is </w:t>
            </w:r>
            <w:r w:rsidR="0089697F" w:rsidRPr="007647BF">
              <w:t>the announcer product page:</w:t>
            </w:r>
            <w:r w:rsidR="008F4C41" w:rsidRPr="007647BF">
              <w:t xml:space="preserve"> </w:t>
            </w:r>
            <w:hyperlink r:id="rId12" w:history="1">
              <w:r w:rsidR="008F4C41" w:rsidRPr="00F14C2C">
                <w:rPr>
                  <w:rStyle w:val="Hyperlink"/>
                </w:rPr>
                <w:t>http://www.ez-booker.com/</w:t>
              </w:r>
            </w:hyperlink>
          </w:p>
        </w:tc>
      </w:tr>
      <w:tr w:rsidR="009E3E41" w:rsidRPr="007647BF" w:rsidTr="001E7033">
        <w:tc>
          <w:tcPr>
            <w:tcW w:w="1915" w:type="dxa"/>
          </w:tcPr>
          <w:p w:rsidR="009E3E41" w:rsidRPr="007647BF" w:rsidRDefault="009E3E41" w:rsidP="00C70F03">
            <w:pPr>
              <w:pStyle w:val="Heading1"/>
              <w:rPr>
                <w:rFonts w:asciiTheme="minorHAnsi" w:hAnsiTheme="minorHAnsi"/>
              </w:rPr>
            </w:pPr>
            <w:r w:rsidRPr="009E3E41">
              <w:rPr>
                <w:rFonts w:asciiTheme="minorHAnsi" w:hAnsiTheme="minorHAnsi"/>
              </w:rPr>
              <w:lastRenderedPageBreak/>
              <w:t>hobbies</w:t>
            </w:r>
          </w:p>
        </w:tc>
        <w:tc>
          <w:tcPr>
            <w:tcW w:w="7830" w:type="dxa"/>
            <w:tcMar>
              <w:left w:w="274" w:type="dxa"/>
            </w:tcMar>
          </w:tcPr>
          <w:p w:rsidR="009E3E41" w:rsidRPr="007647BF" w:rsidRDefault="009E3E41" w:rsidP="00DF1643">
            <w:r w:rsidRPr="009E3E41">
              <w:t>Percussions, guitar, piano, music production, gaming</w:t>
            </w:r>
          </w:p>
        </w:tc>
      </w:tr>
      <w:tr w:rsidR="00741BE2" w:rsidRPr="007647BF" w:rsidTr="001E7033">
        <w:tc>
          <w:tcPr>
            <w:tcW w:w="1915" w:type="dxa"/>
          </w:tcPr>
          <w:p w:rsidR="00741BE2" w:rsidRPr="009E3E41" w:rsidRDefault="00741BE2" w:rsidP="00C70F03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CONTACT &amp;</w:t>
            </w:r>
            <w:r w:rsidRPr="00741BE2">
              <w:rPr>
                <w:rFonts w:asciiTheme="minorHAnsi" w:hAnsiTheme="minorHAnsi"/>
              </w:rPr>
              <w:t xml:space="preserve"> INFO</w:t>
            </w:r>
          </w:p>
        </w:tc>
        <w:tc>
          <w:tcPr>
            <w:tcW w:w="7830" w:type="dxa"/>
            <w:tcMar>
              <w:left w:w="274" w:type="dxa"/>
            </w:tcMar>
          </w:tcPr>
          <w:p w:rsidR="00741BE2" w:rsidRDefault="00741BE2" w:rsidP="00741BE2">
            <w:pPr>
              <w:jc w:val="center"/>
            </w:pPr>
            <w:r>
              <w:t>Email: pancirov.marko@gmail.com</w:t>
            </w:r>
          </w:p>
          <w:p w:rsidR="00741BE2" w:rsidRDefault="00741BE2" w:rsidP="00741BE2">
            <w:pPr>
              <w:jc w:val="center"/>
            </w:pPr>
            <w:r>
              <w:t>Phone: 098 956 1574</w:t>
            </w:r>
          </w:p>
          <w:p w:rsidR="00741BE2" w:rsidRDefault="00741BE2" w:rsidP="00741BE2">
            <w:pPr>
              <w:jc w:val="center"/>
            </w:pPr>
            <w:r>
              <w:t>Date of birth: 03/20/1993</w:t>
            </w:r>
          </w:p>
          <w:p w:rsidR="00741BE2" w:rsidRDefault="00741BE2" w:rsidP="00741BE2">
            <w:pPr>
              <w:jc w:val="center"/>
            </w:pPr>
            <w:r>
              <w:t xml:space="preserve">Facebook: </w:t>
            </w:r>
            <w:hyperlink r:id="rId13" w:history="1">
              <w:r w:rsidRPr="00741BE2">
                <w:rPr>
                  <w:rStyle w:val="Hyperlink"/>
                </w:rPr>
                <w:t>https://www.facebook.com/kalamarko.pancirov</w:t>
              </w:r>
            </w:hyperlink>
          </w:p>
          <w:p w:rsidR="00741BE2" w:rsidRPr="009E3E41" w:rsidRDefault="00741BE2" w:rsidP="00741BE2">
            <w:pPr>
              <w:jc w:val="center"/>
            </w:pPr>
            <w:r>
              <w:t xml:space="preserve">LinkedIn: </w:t>
            </w:r>
            <w:hyperlink r:id="rId14" w:history="1">
              <w:r w:rsidRPr="00741BE2">
                <w:rPr>
                  <w:rStyle w:val="Hyperlink"/>
                </w:rPr>
                <w:t>https://www.linkedin.com/in/marko-pancirov-3b6117163</w:t>
              </w:r>
            </w:hyperlink>
          </w:p>
        </w:tc>
      </w:tr>
    </w:tbl>
    <w:p w:rsidR="008F11E2" w:rsidRPr="007647BF" w:rsidRDefault="008F11E2" w:rsidP="000A0D31"/>
    <w:sectPr w:rsidR="008F11E2" w:rsidRPr="007647BF" w:rsidSect="001E7033">
      <w:footerReference w:type="default" r:id="rId15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247" w:rsidRDefault="004C2247">
      <w:pPr>
        <w:spacing w:after="0" w:line="240" w:lineRule="auto"/>
      </w:pPr>
      <w:r>
        <w:separator/>
      </w:r>
    </w:p>
    <w:p w:rsidR="004C2247" w:rsidRDefault="004C2247"/>
    <w:p w:rsidR="004C2247" w:rsidRDefault="004C2247"/>
  </w:endnote>
  <w:endnote w:type="continuationSeparator" w:id="0">
    <w:p w:rsidR="004C2247" w:rsidRDefault="004C2247">
      <w:pPr>
        <w:spacing w:after="0" w:line="240" w:lineRule="auto"/>
      </w:pPr>
      <w:r>
        <w:continuationSeparator/>
      </w:r>
    </w:p>
    <w:p w:rsidR="004C2247" w:rsidRDefault="004C2247"/>
    <w:p w:rsidR="004C2247" w:rsidRDefault="004C22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:rsidTr="001E7033">
      <w:tc>
        <w:tcPr>
          <w:tcW w:w="3240" w:type="dxa"/>
        </w:tcPr>
        <w:p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912CAF">
            <w:rPr>
              <w:noProof/>
            </w:rPr>
            <w:t>3</w:t>
          </w:r>
          <w:r w:rsidRPr="008F11E2">
            <w:fldChar w:fldCharType="end"/>
          </w:r>
        </w:p>
      </w:tc>
      <w:tc>
        <w:tcPr>
          <w:tcW w:w="6840" w:type="dxa"/>
        </w:tcPr>
        <w:p w:rsidR="008F11E2" w:rsidRDefault="004C2247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652F2A">
                <w:t>Marko P</w:t>
              </w:r>
              <w:r w:rsidR="004D2DFB">
                <w:t>ancirov</w:t>
              </w:r>
            </w:sdtContent>
          </w:sdt>
        </w:p>
      </w:tc>
    </w:tr>
  </w:tbl>
  <w:p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247" w:rsidRDefault="004C2247">
      <w:pPr>
        <w:spacing w:after="0" w:line="240" w:lineRule="auto"/>
      </w:pPr>
      <w:r>
        <w:separator/>
      </w:r>
    </w:p>
    <w:p w:rsidR="004C2247" w:rsidRDefault="004C2247"/>
    <w:p w:rsidR="004C2247" w:rsidRDefault="004C2247"/>
  </w:footnote>
  <w:footnote w:type="continuationSeparator" w:id="0">
    <w:p w:rsidR="004C2247" w:rsidRDefault="004C2247">
      <w:pPr>
        <w:spacing w:after="0" w:line="240" w:lineRule="auto"/>
      </w:pPr>
      <w:r>
        <w:continuationSeparator/>
      </w:r>
    </w:p>
    <w:p w:rsidR="004C2247" w:rsidRDefault="004C2247"/>
    <w:p w:rsidR="004C2247" w:rsidRDefault="004C224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048B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FB"/>
    <w:rsid w:val="00004F39"/>
    <w:rsid w:val="00030BBA"/>
    <w:rsid w:val="00057042"/>
    <w:rsid w:val="000A0D31"/>
    <w:rsid w:val="00110748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F47D0"/>
    <w:rsid w:val="00415C27"/>
    <w:rsid w:val="004363AC"/>
    <w:rsid w:val="00456639"/>
    <w:rsid w:val="004857EE"/>
    <w:rsid w:val="00486FF2"/>
    <w:rsid w:val="004C2247"/>
    <w:rsid w:val="004D2DFB"/>
    <w:rsid w:val="00545EBD"/>
    <w:rsid w:val="006039A6"/>
    <w:rsid w:val="0063640E"/>
    <w:rsid w:val="00652F2A"/>
    <w:rsid w:val="00681958"/>
    <w:rsid w:val="006C4FD1"/>
    <w:rsid w:val="006D1438"/>
    <w:rsid w:val="006E0C31"/>
    <w:rsid w:val="00741BE2"/>
    <w:rsid w:val="007647BF"/>
    <w:rsid w:val="0076504D"/>
    <w:rsid w:val="00776552"/>
    <w:rsid w:val="007E3DA2"/>
    <w:rsid w:val="007E59B8"/>
    <w:rsid w:val="007F70C7"/>
    <w:rsid w:val="00822858"/>
    <w:rsid w:val="008362E3"/>
    <w:rsid w:val="00847604"/>
    <w:rsid w:val="0089697F"/>
    <w:rsid w:val="008F11E2"/>
    <w:rsid w:val="008F4C41"/>
    <w:rsid w:val="00912CAF"/>
    <w:rsid w:val="00973159"/>
    <w:rsid w:val="0097602F"/>
    <w:rsid w:val="00986F49"/>
    <w:rsid w:val="009B4D16"/>
    <w:rsid w:val="009B5D1A"/>
    <w:rsid w:val="009C2979"/>
    <w:rsid w:val="009C4C2A"/>
    <w:rsid w:val="009E3E41"/>
    <w:rsid w:val="00A13599"/>
    <w:rsid w:val="00A360DC"/>
    <w:rsid w:val="00A401F5"/>
    <w:rsid w:val="00A42251"/>
    <w:rsid w:val="00A45F70"/>
    <w:rsid w:val="00A71C6F"/>
    <w:rsid w:val="00AB3DA1"/>
    <w:rsid w:val="00AC5E68"/>
    <w:rsid w:val="00AF5F3D"/>
    <w:rsid w:val="00AF6711"/>
    <w:rsid w:val="00B211BA"/>
    <w:rsid w:val="00B8571F"/>
    <w:rsid w:val="00BD6544"/>
    <w:rsid w:val="00BF3396"/>
    <w:rsid w:val="00C379BF"/>
    <w:rsid w:val="00C5794C"/>
    <w:rsid w:val="00C70F03"/>
    <w:rsid w:val="00D62B96"/>
    <w:rsid w:val="00D94C7D"/>
    <w:rsid w:val="00DC54F6"/>
    <w:rsid w:val="00DF1643"/>
    <w:rsid w:val="00E22010"/>
    <w:rsid w:val="00E5345A"/>
    <w:rsid w:val="00EB452E"/>
    <w:rsid w:val="00EF29EF"/>
    <w:rsid w:val="00F14C2C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A1FE34-DA4E-4601-9710-0C2F415C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4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4D2DFB"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xp7064" TargetMode="External"/><Relationship Id="rId13" Type="http://schemas.openxmlformats.org/officeDocument/2006/relationships/hyperlink" Target="https://www.facebook.com/kalamarko.pancirov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z-booker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urismandstrategy.com/h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gentura.h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lunidu.com/" TargetMode="External"/><Relationship Id="rId14" Type="http://schemas.openxmlformats.org/officeDocument/2006/relationships/hyperlink" Target="https://www.linkedin.com/in/marko-pancirov-3b611716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ca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8B563102DC4A68A7DCAFCE80346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3933D-8B5E-4231-9FFF-769F739818AC}"/>
      </w:docPartPr>
      <w:docPartBody>
        <w:p w:rsidR="00EA4946" w:rsidRDefault="00693B38">
          <w:pPr>
            <w:pStyle w:val="E18B563102DC4A68A7DCAFCE80346A89"/>
          </w:pPr>
          <w:r>
            <w:t>Your Name</w:t>
          </w:r>
        </w:p>
      </w:docPartBody>
    </w:docPart>
    <w:docPart>
      <w:docPartPr>
        <w:name w:val="F4DB3E29956B479EADBABF5E8E5BB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C0059-EC1E-45F9-8F6E-6DE8B0F49B09}"/>
      </w:docPartPr>
      <w:docPartBody>
        <w:p w:rsidR="00EA4946" w:rsidRDefault="00693B38">
          <w:pPr>
            <w:pStyle w:val="F4DB3E29956B479EADBABF5E8E5BB310"/>
          </w:pPr>
          <w:r w:rsidRPr="0029328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38"/>
    <w:rsid w:val="00204ADF"/>
    <w:rsid w:val="00693B38"/>
    <w:rsid w:val="00E96329"/>
    <w:rsid w:val="00E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4E79" w:themeColor="accent1" w:themeShade="80"/>
    </w:rPr>
  </w:style>
  <w:style w:type="paragraph" w:customStyle="1" w:styleId="F13D89ADE0514C30AA95AB73F41425CF">
    <w:name w:val="F13D89ADE0514C30AA95AB73F41425CF"/>
  </w:style>
  <w:style w:type="paragraph" w:customStyle="1" w:styleId="83A0AE39820C4C10B8178AB897314AFB">
    <w:name w:val="83A0AE39820C4C10B8178AB897314AFB"/>
  </w:style>
  <w:style w:type="paragraph" w:customStyle="1" w:styleId="E18B563102DC4A68A7DCAFCE80346A89">
    <w:name w:val="E18B563102DC4A68A7DCAFCE80346A89"/>
  </w:style>
  <w:style w:type="paragraph" w:customStyle="1" w:styleId="DEE1658F60CF46B1846E3CCACD4DE5D3">
    <w:name w:val="DEE1658F60CF46B1846E3CCACD4DE5D3"/>
  </w:style>
  <w:style w:type="paragraph" w:customStyle="1" w:styleId="7B7771D869974EE48A3159883B157D44">
    <w:name w:val="7B7771D869974EE48A3159883B157D44"/>
  </w:style>
  <w:style w:type="paragraph" w:customStyle="1" w:styleId="FBEAF6F12EA847C1BA0F6DEACA920827">
    <w:name w:val="FBEAF6F12EA847C1BA0F6DEACA920827"/>
  </w:style>
  <w:style w:type="paragraph" w:customStyle="1" w:styleId="4DB625686133416690E134A6ED29CF89">
    <w:name w:val="4DB625686133416690E134A6ED29CF89"/>
  </w:style>
  <w:style w:type="paragraph" w:customStyle="1" w:styleId="9B09EAB75E064238A175BEBE758D6A70">
    <w:name w:val="9B09EAB75E064238A175BEBE758D6A70"/>
  </w:style>
  <w:style w:type="paragraph" w:customStyle="1" w:styleId="51BC80A4CBD44E27ABC0ED3F23205926">
    <w:name w:val="51BC80A4CBD44E27ABC0ED3F23205926"/>
  </w:style>
  <w:style w:type="paragraph" w:customStyle="1" w:styleId="480A919515D640EBBAB581CB57B45D24">
    <w:name w:val="480A919515D640EBBAB581CB57B45D24"/>
  </w:style>
  <w:style w:type="paragraph" w:customStyle="1" w:styleId="8AB84EAD2A8543CAB7F553DCA7E18568">
    <w:name w:val="8AB84EAD2A8543CAB7F553DCA7E18568"/>
  </w:style>
  <w:style w:type="paragraph" w:customStyle="1" w:styleId="998E58F0CA8F48D9A31C4EFDAFC3A99A">
    <w:name w:val="998E58F0CA8F48D9A31C4EFDAFC3A99A"/>
  </w:style>
  <w:style w:type="paragraph" w:customStyle="1" w:styleId="4136383C7F764EC39B43E9791C70C0DA">
    <w:name w:val="4136383C7F764EC39B43E9791C70C0DA"/>
  </w:style>
  <w:style w:type="paragraph" w:customStyle="1" w:styleId="A25A46570BCB469FAA793E5CA1D036AD">
    <w:name w:val="A25A46570BCB469FAA793E5CA1D036AD"/>
  </w:style>
  <w:style w:type="paragraph" w:customStyle="1" w:styleId="E427E3E138EC4A25AE91EDABB4C3EE25">
    <w:name w:val="E427E3E138EC4A25AE91EDABB4C3EE25"/>
  </w:style>
  <w:style w:type="paragraph" w:customStyle="1" w:styleId="2C921933AE2C43F0982EE302337219D2">
    <w:name w:val="2C921933AE2C43F0982EE302337219D2"/>
  </w:style>
  <w:style w:type="paragraph" w:customStyle="1" w:styleId="0F52E0D469134AAC924178CB94E6DDCD">
    <w:name w:val="0F52E0D469134AAC924178CB94E6DDCD"/>
  </w:style>
  <w:style w:type="paragraph" w:customStyle="1" w:styleId="87CB87FD611C4680996D9E3569C6B4AF">
    <w:name w:val="87CB87FD611C4680996D9E3569C6B4AF"/>
  </w:style>
  <w:style w:type="paragraph" w:customStyle="1" w:styleId="1B6FC6F353CF4ADBB83E0446927D6117">
    <w:name w:val="1B6FC6F353CF4ADBB83E0446927D6117"/>
  </w:style>
  <w:style w:type="paragraph" w:customStyle="1" w:styleId="34730D82C0C84E5FAD4B2015DB987D7E">
    <w:name w:val="34730D82C0C84E5FAD4B2015DB987D7E"/>
  </w:style>
  <w:style w:type="paragraph" w:customStyle="1" w:styleId="73D1F243C8734CA8AC01198215690147">
    <w:name w:val="73D1F243C8734CA8AC01198215690147"/>
  </w:style>
  <w:style w:type="paragraph" w:customStyle="1" w:styleId="E7B5618E23504101AF2A541A98999E88">
    <w:name w:val="E7B5618E23504101AF2A541A98999E88"/>
  </w:style>
  <w:style w:type="paragraph" w:customStyle="1" w:styleId="EA3868D0A9C34738BDDBD00E92214F12">
    <w:name w:val="EA3868D0A9C34738BDDBD00E92214F12"/>
  </w:style>
  <w:style w:type="paragraph" w:customStyle="1" w:styleId="1A9A872807EB4ED88E21507B77C0846F">
    <w:name w:val="1A9A872807EB4ED88E21507B77C0846F"/>
  </w:style>
  <w:style w:type="paragraph" w:customStyle="1" w:styleId="77129B4DB87C49FFBC01CD5F0A7EE2FA">
    <w:name w:val="77129B4DB87C49FFBC01CD5F0A7EE2FA"/>
  </w:style>
  <w:style w:type="paragraph" w:customStyle="1" w:styleId="F4DB3E29956B479EADBABF5E8E5BB310">
    <w:name w:val="F4DB3E29956B479EADBABF5E8E5BB310"/>
  </w:style>
  <w:style w:type="paragraph" w:customStyle="1" w:styleId="30297EE6897C440692F2D283195C4322">
    <w:name w:val="30297EE6897C440692F2D283195C4322"/>
  </w:style>
  <w:style w:type="paragraph" w:customStyle="1" w:styleId="8787A4C7FDCD4AE6B0F1961BF9897839">
    <w:name w:val="8787A4C7FDCD4AE6B0F1961BF9897839"/>
  </w:style>
  <w:style w:type="paragraph" w:customStyle="1" w:styleId="39C624E11C114347A21888FE9B3F46A4">
    <w:name w:val="39C624E11C114347A21888FE9B3F46A4"/>
  </w:style>
  <w:style w:type="paragraph" w:customStyle="1" w:styleId="0A5D210C2B8A43B79B785128B08A4958">
    <w:name w:val="0A5D210C2B8A43B79B785128B08A4958"/>
  </w:style>
  <w:style w:type="paragraph" w:customStyle="1" w:styleId="E265289AEF1143A396BE093E42D5FF3D">
    <w:name w:val="E265289AEF1143A396BE093E42D5FF3D"/>
    <w:rsid w:val="00EA4946"/>
  </w:style>
  <w:style w:type="paragraph" w:customStyle="1" w:styleId="6359D3D8AB5E4205A0ADA368C6EFED59">
    <w:name w:val="6359D3D8AB5E4205A0ADA368C6EFED59"/>
    <w:rsid w:val="00EA4946"/>
  </w:style>
  <w:style w:type="paragraph" w:customStyle="1" w:styleId="30247FCE9CA0436E9538D2C23627E30F">
    <w:name w:val="30247FCE9CA0436E9538D2C23627E30F"/>
    <w:rsid w:val="00EA4946"/>
  </w:style>
  <w:style w:type="paragraph" w:customStyle="1" w:styleId="35B743A16EDB4E92A3155F2FDBE8E61D">
    <w:name w:val="35B743A16EDB4E92A3155F2FDBE8E61D"/>
    <w:rsid w:val="00EA4946"/>
  </w:style>
  <w:style w:type="paragraph" w:customStyle="1" w:styleId="74144490E29B42FB91198EFC3453D5C6">
    <w:name w:val="74144490E29B42FB91198EFC3453D5C6"/>
    <w:rsid w:val="00EA4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1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Pancirov</dc:creator>
  <cp:keywords>Marko Pancirov</cp:keywords>
  <cp:lastModifiedBy>Marko Pancirov</cp:lastModifiedBy>
  <cp:revision>2</cp:revision>
  <dcterms:created xsi:type="dcterms:W3CDTF">2018-08-22T00:01:00Z</dcterms:created>
  <dcterms:modified xsi:type="dcterms:W3CDTF">2018-08-22T00:01:00Z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